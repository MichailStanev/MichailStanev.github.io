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92" w:rsidRDefault="00750192" w:rsidP="0053231E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УКАЗАНИЯ </w:t>
      </w:r>
    </w:p>
    <w:p w:rsidR="00750192" w:rsidRDefault="00750192" w:rsidP="0053231E">
      <w:pPr>
        <w:spacing w:line="360" w:lineRule="auto"/>
        <w:jc w:val="center"/>
        <w:rPr>
          <w:b/>
          <w:bCs/>
        </w:rPr>
      </w:pPr>
      <w:r>
        <w:rPr>
          <w:b/>
          <w:bCs/>
          <w:sz w:val="22"/>
          <w:szCs w:val="22"/>
        </w:rPr>
        <w:t>ЗА ПРОВЕЖДАНЕ НА ПРЕДДИПЛОМНА ПРАКТИКА НА СТУДЕНТИТЕ ОТ  СПЕЦИАЛНОСТ „МИО”</w:t>
      </w:r>
    </w:p>
    <w:p w:rsidR="00750192" w:rsidRDefault="00750192" w:rsidP="0053231E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Цел на учебната практика:</w:t>
      </w:r>
    </w:p>
    <w:p w:rsidR="00750192" w:rsidRDefault="00750192" w:rsidP="0053231E">
      <w:pPr>
        <w:numPr>
          <w:ilvl w:val="0"/>
          <w:numId w:val="1"/>
        </w:numPr>
        <w:spacing w:before="120"/>
        <w:ind w:left="538" w:hanging="357"/>
        <w:jc w:val="both"/>
        <w:rPr>
          <w:sz w:val="22"/>
          <w:szCs w:val="22"/>
        </w:rPr>
      </w:pPr>
      <w:r>
        <w:rPr>
          <w:sz w:val="22"/>
          <w:szCs w:val="22"/>
        </w:rPr>
        <w:t>Прилагане на придобитите по време на обучението знания за решаване на практически задачи в областта на международния бизнес</w:t>
      </w:r>
    </w:p>
    <w:p w:rsidR="00750192" w:rsidRDefault="00750192" w:rsidP="0053231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Формиране на практически умения за работа</w:t>
      </w:r>
    </w:p>
    <w:p w:rsidR="00750192" w:rsidRDefault="00750192" w:rsidP="0053231E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Време и място за провеждане на практиката:</w:t>
      </w:r>
    </w:p>
    <w:p w:rsidR="00750192" w:rsidRDefault="00750192" w:rsidP="0053231E">
      <w:pPr>
        <w:numPr>
          <w:ilvl w:val="0"/>
          <w:numId w:val="2"/>
        </w:numPr>
        <w:spacing w:before="120"/>
        <w:ind w:left="538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 седмици през периода – февруари-април </w:t>
      </w:r>
    </w:p>
    <w:p w:rsidR="00750192" w:rsidRDefault="00750192" w:rsidP="0053231E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Ведомства, фирми и организации, участващи в различни форми на външноикономическата дейност или съдействащи за развитието на международния бизнес</w:t>
      </w:r>
    </w:p>
    <w:p w:rsidR="00750192" w:rsidRDefault="00750192" w:rsidP="0053231E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Задачи по време на практиката:</w:t>
      </w:r>
    </w:p>
    <w:p w:rsidR="00750192" w:rsidRDefault="00750192" w:rsidP="0053231E">
      <w:pPr>
        <w:numPr>
          <w:ilvl w:val="0"/>
          <w:numId w:val="3"/>
        </w:numPr>
        <w:spacing w:before="120"/>
        <w:ind w:left="538" w:hanging="357"/>
        <w:jc w:val="both"/>
        <w:rPr>
          <w:sz w:val="22"/>
          <w:szCs w:val="22"/>
        </w:rPr>
      </w:pPr>
      <w:r>
        <w:rPr>
          <w:sz w:val="22"/>
          <w:szCs w:val="22"/>
        </w:rPr>
        <w:t>Запознаване с дейността, икономическите параметри, управленската структура на фирмата или с функциите на ведомството.</w:t>
      </w:r>
    </w:p>
    <w:p w:rsidR="00750192" w:rsidRDefault="00750192" w:rsidP="0053231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Запознаване с длъжностната характеристика на специалистите във фирмата или на дирекцията във ведомството.</w:t>
      </w:r>
    </w:p>
    <w:p w:rsidR="00750192" w:rsidRDefault="00750192" w:rsidP="0053231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Проучване на технологията на основните операции, извършвани във фирмата или на дейностите, осъществявани от дирекцията на ведомството.</w:t>
      </w:r>
    </w:p>
    <w:p w:rsidR="00750192" w:rsidRDefault="00750192" w:rsidP="0053231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Участие в оперативната работа на фирмата или на звеното във ведомството.</w:t>
      </w:r>
    </w:p>
    <w:p w:rsidR="00750192" w:rsidRDefault="00750192" w:rsidP="0053231E">
      <w:pPr>
        <w:jc w:val="both"/>
        <w:rPr>
          <w:b/>
          <w:bCs/>
          <w:sz w:val="22"/>
          <w:szCs w:val="22"/>
          <w:u w:val="single"/>
        </w:rPr>
      </w:pPr>
    </w:p>
    <w:p w:rsidR="00750192" w:rsidRDefault="00750192" w:rsidP="0053231E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Приключване на практиката:</w:t>
      </w:r>
    </w:p>
    <w:p w:rsidR="00750192" w:rsidRDefault="00750192" w:rsidP="0053231E">
      <w:pPr>
        <w:spacing w:before="120"/>
        <w:jc w:val="both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Практиката приключва </w:t>
      </w:r>
      <w:r>
        <w:rPr>
          <w:b/>
          <w:bCs/>
          <w:sz w:val="22"/>
          <w:szCs w:val="22"/>
          <w:u w:val="single"/>
        </w:rPr>
        <w:t>с представяне на оценка от фирмата за работата на студента и защита на отчет за проведената практика пред определения от катедра „МИО и бизнес</w:t>
      </w:r>
      <w:r>
        <w:rPr>
          <w:b/>
          <w:bCs/>
          <w:sz w:val="22"/>
          <w:szCs w:val="22"/>
          <w:u w:val="single"/>
          <w:lang w:val="ru-RU"/>
        </w:rPr>
        <w:t>”</w:t>
      </w:r>
      <w:r>
        <w:rPr>
          <w:b/>
          <w:bCs/>
          <w:sz w:val="22"/>
          <w:szCs w:val="22"/>
          <w:u w:val="single"/>
        </w:rPr>
        <w:t xml:space="preserve"> отговорник ( през м. май )</w:t>
      </w:r>
    </w:p>
    <w:p w:rsidR="00750192" w:rsidRDefault="00750192" w:rsidP="0053231E">
      <w:pPr>
        <w:jc w:val="both"/>
        <w:rPr>
          <w:sz w:val="22"/>
          <w:szCs w:val="22"/>
        </w:rPr>
      </w:pPr>
    </w:p>
    <w:p w:rsidR="00750192" w:rsidRDefault="00750192" w:rsidP="0053231E">
      <w:pPr>
        <w:spacing w:before="12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Структура на отчета:</w:t>
      </w:r>
    </w:p>
    <w:p w:rsidR="00750192" w:rsidRDefault="00750192" w:rsidP="0053231E">
      <w:pPr>
        <w:spacing w:before="1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Име, презиме, фамилия и факултетен </w:t>
      </w:r>
      <w:r w:rsidRPr="00762791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</w:rPr>
        <w:t>номер на студента</w:t>
      </w:r>
    </w:p>
    <w:p w:rsidR="00750192" w:rsidRDefault="00750192" w:rsidP="0053231E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Име и адрес на фирмата и време на провеждане на практиката </w:t>
      </w:r>
    </w:p>
    <w:p w:rsidR="00750192" w:rsidRDefault="00750192" w:rsidP="0053231E">
      <w:pPr>
        <w:jc w:val="both"/>
        <w:rPr>
          <w:sz w:val="22"/>
          <w:szCs w:val="22"/>
        </w:rPr>
      </w:pPr>
    </w:p>
    <w:p w:rsidR="00750192" w:rsidRDefault="00750192" w:rsidP="0053231E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 част: Обща информация за фирмата или ведомството:</w:t>
      </w:r>
    </w:p>
    <w:p w:rsidR="00750192" w:rsidRDefault="00750192" w:rsidP="0053231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предмет на дейност; основни икономически параметри; управленска структура</w:t>
      </w:r>
    </w:p>
    <w:p w:rsidR="00750192" w:rsidRDefault="00750192" w:rsidP="0053231E">
      <w:pPr>
        <w:spacing w:before="1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 част: Информация за звеното, в което е проведена практиката и за процеса на работа</w:t>
      </w:r>
    </w:p>
    <w:p w:rsidR="00750192" w:rsidRDefault="00750192" w:rsidP="0053231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звено и работно място, на което е проведена практиката;</w:t>
      </w:r>
    </w:p>
    <w:p w:rsidR="00750192" w:rsidRDefault="00750192" w:rsidP="0053231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функционална характеристика на звеното, в което е проведена практиката;</w:t>
      </w:r>
    </w:p>
    <w:p w:rsidR="00750192" w:rsidRDefault="00750192" w:rsidP="0053231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длъжностна характеристика на работното място;</w:t>
      </w:r>
    </w:p>
    <w:p w:rsidR="00750192" w:rsidRDefault="00750192" w:rsidP="0053231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характеристика на процеса на работа.</w:t>
      </w:r>
    </w:p>
    <w:p w:rsidR="00750192" w:rsidRDefault="00750192" w:rsidP="0053231E">
      <w:pPr>
        <w:jc w:val="both"/>
        <w:rPr>
          <w:b/>
          <w:bCs/>
          <w:sz w:val="22"/>
          <w:szCs w:val="22"/>
        </w:rPr>
      </w:pPr>
    </w:p>
    <w:p w:rsidR="00750192" w:rsidRDefault="00750192" w:rsidP="0053231E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3 част: Изброяване и кратка характеристика на конкретните задачи и видове дейности, </w:t>
      </w:r>
    </w:p>
    <w:p w:rsidR="00750192" w:rsidRDefault="00750192" w:rsidP="0053231E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извършени от студента</w:t>
      </w:r>
    </w:p>
    <w:p w:rsidR="00750192" w:rsidRDefault="00750192" w:rsidP="0053231E">
      <w:pPr>
        <w:spacing w:before="1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  <w:lang w:val="ru-RU"/>
        </w:rPr>
        <w:t xml:space="preserve"> ч</w:t>
      </w:r>
      <w:r>
        <w:rPr>
          <w:b/>
          <w:bCs/>
          <w:sz w:val="22"/>
          <w:szCs w:val="22"/>
        </w:rPr>
        <w:t>аст: Специфициране на:</w:t>
      </w:r>
    </w:p>
    <w:p w:rsidR="00750192" w:rsidRDefault="00750192" w:rsidP="0053231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знанията, които са се оказали най-необходими за извършване на поставените задачи;</w:t>
      </w:r>
    </w:p>
    <w:p w:rsidR="00750192" w:rsidRDefault="00750192" w:rsidP="0053231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липсващи знания и практически умения, които са затруднили студента при </w:t>
      </w:r>
    </w:p>
    <w:p w:rsidR="00750192" w:rsidRDefault="00750192" w:rsidP="0053231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изпълнението на поставените практически задачи.</w:t>
      </w:r>
    </w:p>
    <w:p w:rsidR="00750192" w:rsidRDefault="00750192" w:rsidP="0053231E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5 част: Препоръки за по-пълноценно използване на практиката като част от учебния </w:t>
      </w:r>
    </w:p>
    <w:p w:rsidR="00750192" w:rsidRDefault="00750192" w:rsidP="0053231E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процес</w:t>
      </w:r>
    </w:p>
    <w:p w:rsidR="00750192" w:rsidRDefault="00750192" w:rsidP="0053231E">
      <w:pPr>
        <w:spacing w:before="12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Обем: 5 стандартни печатни страници</w:t>
      </w:r>
    </w:p>
    <w:p w:rsidR="00750192" w:rsidRDefault="00750192" w:rsidP="0053231E">
      <w:pPr>
        <w:spacing w:before="120"/>
        <w:jc w:val="both"/>
        <w:rPr>
          <w:b/>
          <w:bCs/>
          <w:sz w:val="22"/>
          <w:szCs w:val="22"/>
          <w:u w:val="single"/>
        </w:rPr>
      </w:pPr>
      <w:r w:rsidRPr="00035D4A">
        <w:rPr>
          <w:sz w:val="22"/>
          <w:szCs w:val="22"/>
          <w:lang w:val="ru-RU"/>
        </w:rPr>
        <w:t xml:space="preserve">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Катедра: “МИО и бизнес”</w:t>
      </w:r>
    </w:p>
    <w:p w:rsidR="00750192" w:rsidRDefault="00750192" w:rsidP="0053231E">
      <w:pPr>
        <w:jc w:val="center"/>
        <w:rPr>
          <w:b/>
          <w:bCs/>
          <w:sz w:val="28"/>
          <w:szCs w:val="28"/>
        </w:rPr>
      </w:pPr>
    </w:p>
    <w:p w:rsidR="00750192" w:rsidRDefault="00750192" w:rsidP="005323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Ц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Н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К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А</w:t>
      </w:r>
    </w:p>
    <w:p w:rsidR="00750192" w:rsidRDefault="00750192" w:rsidP="0053231E">
      <w:pPr>
        <w:rPr>
          <w:b/>
          <w:bCs/>
        </w:rPr>
      </w:pPr>
    </w:p>
    <w:p w:rsidR="00750192" w:rsidRDefault="00750192" w:rsidP="0053231E">
      <w:pPr>
        <w:rPr>
          <w:b/>
          <w:bCs/>
        </w:rPr>
      </w:pPr>
    </w:p>
    <w:p w:rsidR="00750192" w:rsidRDefault="00750192" w:rsidP="0053231E">
      <w:pPr>
        <w:spacing w:line="360" w:lineRule="auto"/>
        <w:rPr>
          <w:b/>
          <w:bCs/>
        </w:rPr>
      </w:pPr>
      <w:r>
        <w:rPr>
          <w:b/>
          <w:bCs/>
        </w:rPr>
        <w:t>за работата на………………………………………………………………ф.н…………….</w:t>
      </w:r>
    </w:p>
    <w:p w:rsidR="00750192" w:rsidRDefault="00750192" w:rsidP="0053231E">
      <w:pPr>
        <w:spacing w:line="360" w:lineRule="auto"/>
        <w:rPr>
          <w:b/>
          <w:bCs/>
        </w:rPr>
      </w:pPr>
      <w:r>
        <w:rPr>
          <w:b/>
          <w:bCs/>
        </w:rPr>
        <w:t>студент от IV курс на специалност „МИО”</w:t>
      </w:r>
    </w:p>
    <w:p w:rsidR="00750192" w:rsidRDefault="00750192" w:rsidP="0053231E">
      <w:pPr>
        <w:spacing w:line="360" w:lineRule="auto"/>
        <w:rPr>
          <w:b/>
          <w:bCs/>
        </w:rPr>
      </w:pPr>
      <w:r>
        <w:rPr>
          <w:b/>
          <w:bCs/>
        </w:rPr>
        <w:t>по време на учебната практика, проведена от……………………до…………………г.</w:t>
      </w:r>
    </w:p>
    <w:p w:rsidR="00750192" w:rsidRDefault="00750192" w:rsidP="0053231E">
      <w:pPr>
        <w:spacing w:line="360" w:lineRule="auto"/>
        <w:rPr>
          <w:b/>
          <w:bCs/>
        </w:rPr>
      </w:pPr>
      <w:r>
        <w:rPr>
          <w:b/>
          <w:bCs/>
        </w:rPr>
        <w:t>в………………………………………………………………………………………………...</w:t>
      </w:r>
    </w:p>
    <w:p w:rsidR="00750192" w:rsidRDefault="00750192" w:rsidP="0053231E">
      <w:pPr>
        <w:rPr>
          <w:b/>
          <w:bCs/>
        </w:rPr>
      </w:pPr>
    </w:p>
    <w:p w:rsidR="00750192" w:rsidRDefault="00750192" w:rsidP="0053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</w:rPr>
      </w:pPr>
      <w:r>
        <w:rPr>
          <w:b/>
          <w:bCs/>
        </w:rPr>
        <w:t xml:space="preserve">          Показатели: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Оценка:</w:t>
      </w:r>
    </w:p>
    <w:p w:rsidR="00750192" w:rsidRDefault="00750192" w:rsidP="0053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Отлична   Мн. добра   Добра   Задоволителна  Слаба       </w:t>
      </w:r>
    </w:p>
    <w:p w:rsidR="00750192" w:rsidRDefault="00750192" w:rsidP="0053231E"/>
    <w:p w:rsidR="00750192" w:rsidRDefault="00750192" w:rsidP="0053231E">
      <w:pPr>
        <w:numPr>
          <w:ilvl w:val="0"/>
          <w:numId w:val="5"/>
        </w:numPr>
        <w:tabs>
          <w:tab w:val="clear" w:pos="720"/>
          <w:tab w:val="num" w:pos="180"/>
          <w:tab w:val="left" w:pos="3645"/>
        </w:tabs>
        <w:ind w:hanging="720"/>
        <w:rPr>
          <w:b/>
          <w:bCs/>
          <w:lang w:val="en-US"/>
        </w:rPr>
      </w:pPr>
      <w:r>
        <w:rPr>
          <w:b/>
          <w:bCs/>
        </w:rPr>
        <w:t xml:space="preserve"> Равнище на теоретичните</w:t>
      </w:r>
    </w:p>
    <w:p w:rsidR="00750192" w:rsidRDefault="00750192" w:rsidP="0053231E">
      <w:pPr>
        <w:tabs>
          <w:tab w:val="left" w:pos="3645"/>
        </w:tabs>
        <w:rPr>
          <w:b/>
          <w:bCs/>
          <w:lang w:val="ru-RU"/>
        </w:rPr>
      </w:pPr>
      <w:r>
        <w:rPr>
          <w:b/>
          <w:bCs/>
          <w:lang w:val="ru-RU"/>
        </w:rPr>
        <w:t xml:space="preserve">    </w:t>
      </w:r>
      <w:r>
        <w:rPr>
          <w:b/>
          <w:bCs/>
        </w:rPr>
        <w:t xml:space="preserve">знания за работа в областта </w:t>
      </w:r>
    </w:p>
    <w:p w:rsidR="00750192" w:rsidRDefault="00750192" w:rsidP="0053231E">
      <w:pPr>
        <w:tabs>
          <w:tab w:val="left" w:pos="3645"/>
        </w:tabs>
        <w:rPr>
          <w:b/>
          <w:bCs/>
          <w:lang w:val="en-US"/>
        </w:rPr>
      </w:pPr>
      <w:r>
        <w:rPr>
          <w:b/>
          <w:bCs/>
          <w:lang w:val="ru-RU"/>
        </w:rPr>
        <w:t xml:space="preserve">   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на МИО</w:t>
      </w:r>
      <w:r>
        <w:rPr>
          <w:b/>
          <w:bCs/>
          <w:lang w:val="en-US"/>
        </w:rPr>
        <w:t xml:space="preserve">                                      …………………………………………………………….</w:t>
      </w:r>
    </w:p>
    <w:p w:rsidR="00750192" w:rsidRDefault="00750192" w:rsidP="0053231E">
      <w:pPr>
        <w:tabs>
          <w:tab w:val="left" w:pos="3645"/>
        </w:tabs>
        <w:rPr>
          <w:b/>
          <w:bCs/>
          <w:lang w:val="en-US"/>
        </w:rPr>
      </w:pPr>
      <w:r>
        <w:rPr>
          <w:b/>
          <w:bCs/>
          <w:lang w:val="ru-RU"/>
        </w:rPr>
        <w:t xml:space="preserve">                                     </w:t>
      </w:r>
    </w:p>
    <w:p w:rsidR="00750192" w:rsidRDefault="00750192" w:rsidP="0053231E">
      <w:pPr>
        <w:tabs>
          <w:tab w:val="left" w:pos="3645"/>
        </w:tabs>
        <w:rPr>
          <w:b/>
          <w:bCs/>
          <w:lang w:val="ru-RU"/>
        </w:rPr>
      </w:pPr>
      <w:r>
        <w:rPr>
          <w:b/>
          <w:bCs/>
          <w:lang w:val="ru-RU"/>
        </w:rPr>
        <w:t xml:space="preserve">2. </w:t>
      </w:r>
      <w:r>
        <w:rPr>
          <w:b/>
          <w:bCs/>
        </w:rPr>
        <w:t>Наличие на основни</w:t>
      </w:r>
    </w:p>
    <w:p w:rsidR="00750192" w:rsidRDefault="00750192" w:rsidP="0053231E">
      <w:pPr>
        <w:tabs>
          <w:tab w:val="left" w:pos="3645"/>
        </w:tabs>
        <w:rPr>
          <w:b/>
          <w:bCs/>
          <w:lang w:val="en-US"/>
        </w:rPr>
      </w:pPr>
      <w:r>
        <w:rPr>
          <w:b/>
          <w:bCs/>
        </w:rPr>
        <w:t xml:space="preserve"> </w:t>
      </w:r>
      <w:r>
        <w:rPr>
          <w:b/>
          <w:bCs/>
          <w:lang w:val="ru-RU"/>
        </w:rPr>
        <w:t xml:space="preserve">   </w:t>
      </w:r>
      <w:r>
        <w:rPr>
          <w:b/>
          <w:bCs/>
        </w:rPr>
        <w:t>практически умения</w:t>
      </w:r>
      <w:r>
        <w:rPr>
          <w:b/>
          <w:bCs/>
          <w:lang w:val="en-US"/>
        </w:rPr>
        <w:t xml:space="preserve">              …………………………………………………………….</w:t>
      </w:r>
    </w:p>
    <w:p w:rsidR="00750192" w:rsidRDefault="00750192" w:rsidP="0053231E">
      <w:pPr>
        <w:tabs>
          <w:tab w:val="left" w:pos="3645"/>
        </w:tabs>
        <w:rPr>
          <w:b/>
          <w:bCs/>
          <w:lang w:val="en-US"/>
        </w:rPr>
      </w:pPr>
    </w:p>
    <w:p w:rsidR="00750192" w:rsidRDefault="00750192" w:rsidP="0053231E">
      <w:pPr>
        <w:tabs>
          <w:tab w:val="left" w:pos="3645"/>
        </w:tabs>
        <w:rPr>
          <w:b/>
          <w:bCs/>
        </w:rPr>
      </w:pPr>
      <w:r>
        <w:rPr>
          <w:b/>
          <w:bCs/>
          <w:lang w:val="ru-RU"/>
        </w:rPr>
        <w:t xml:space="preserve">3. </w:t>
      </w:r>
      <w:r>
        <w:rPr>
          <w:b/>
          <w:bCs/>
        </w:rPr>
        <w:t>Комуникационни</w:t>
      </w:r>
    </w:p>
    <w:p w:rsidR="00750192" w:rsidRDefault="00750192" w:rsidP="0053231E">
      <w:pPr>
        <w:tabs>
          <w:tab w:val="left" w:pos="3645"/>
        </w:tabs>
        <w:rPr>
          <w:b/>
          <w:bCs/>
          <w:lang w:val="en-US"/>
        </w:rPr>
      </w:pPr>
      <w:r>
        <w:rPr>
          <w:b/>
          <w:bCs/>
          <w:lang w:val="ru-RU"/>
        </w:rPr>
        <w:t xml:space="preserve">    </w:t>
      </w:r>
      <w:r>
        <w:rPr>
          <w:b/>
          <w:bCs/>
        </w:rPr>
        <w:t>способности</w:t>
      </w:r>
      <w:r>
        <w:rPr>
          <w:b/>
          <w:bCs/>
          <w:lang w:val="en-US"/>
        </w:rPr>
        <w:t xml:space="preserve">                              …………………………………………………………….</w:t>
      </w:r>
    </w:p>
    <w:p w:rsidR="00750192" w:rsidRDefault="00750192" w:rsidP="0053231E">
      <w:pPr>
        <w:tabs>
          <w:tab w:val="left" w:pos="3645"/>
        </w:tabs>
        <w:rPr>
          <w:b/>
          <w:bCs/>
          <w:lang w:val="en-US"/>
        </w:rPr>
      </w:pPr>
    </w:p>
    <w:p w:rsidR="00750192" w:rsidRDefault="00750192" w:rsidP="0053231E">
      <w:pPr>
        <w:tabs>
          <w:tab w:val="left" w:pos="3645"/>
        </w:tabs>
        <w:rPr>
          <w:b/>
          <w:bCs/>
          <w:lang w:val="ru-RU"/>
        </w:rPr>
      </w:pPr>
      <w:r>
        <w:rPr>
          <w:b/>
          <w:bCs/>
          <w:lang w:val="ru-RU"/>
        </w:rPr>
        <w:t xml:space="preserve">4. </w:t>
      </w:r>
      <w:r>
        <w:rPr>
          <w:b/>
          <w:bCs/>
        </w:rPr>
        <w:t>Умения за работа в екип</w:t>
      </w:r>
      <w:r>
        <w:rPr>
          <w:b/>
          <w:bCs/>
          <w:lang w:val="ru-RU"/>
        </w:rPr>
        <w:t xml:space="preserve">       …………………………………………………………….</w:t>
      </w:r>
    </w:p>
    <w:p w:rsidR="00750192" w:rsidRDefault="00750192" w:rsidP="0053231E">
      <w:pPr>
        <w:tabs>
          <w:tab w:val="left" w:pos="3645"/>
        </w:tabs>
        <w:rPr>
          <w:b/>
          <w:bCs/>
          <w:lang w:val="ru-RU"/>
        </w:rPr>
      </w:pPr>
      <w:r>
        <w:rPr>
          <w:b/>
          <w:bCs/>
          <w:lang w:val="ru-RU"/>
        </w:rPr>
        <w:t xml:space="preserve">                                                      </w:t>
      </w:r>
    </w:p>
    <w:p w:rsidR="00750192" w:rsidRDefault="00750192" w:rsidP="0053231E">
      <w:pPr>
        <w:tabs>
          <w:tab w:val="left" w:pos="3645"/>
        </w:tabs>
        <w:rPr>
          <w:b/>
          <w:bCs/>
        </w:rPr>
      </w:pPr>
      <w:r>
        <w:rPr>
          <w:b/>
          <w:bCs/>
          <w:lang w:val="ru-RU"/>
        </w:rPr>
        <w:t xml:space="preserve">5. </w:t>
      </w:r>
      <w:r>
        <w:rPr>
          <w:b/>
          <w:bCs/>
        </w:rPr>
        <w:t xml:space="preserve">Качество на изпълнение </w:t>
      </w:r>
    </w:p>
    <w:p w:rsidR="00750192" w:rsidRDefault="00750192" w:rsidP="0053231E">
      <w:pPr>
        <w:tabs>
          <w:tab w:val="left" w:pos="3645"/>
        </w:tabs>
        <w:rPr>
          <w:b/>
          <w:bCs/>
          <w:lang w:val="ru-RU"/>
        </w:rPr>
      </w:pPr>
      <w:r>
        <w:rPr>
          <w:b/>
          <w:bCs/>
          <w:lang w:val="ru-RU"/>
        </w:rPr>
        <w:t xml:space="preserve">    </w:t>
      </w:r>
      <w:r>
        <w:rPr>
          <w:b/>
          <w:bCs/>
        </w:rPr>
        <w:t>на поставените задачи</w:t>
      </w:r>
      <w:r>
        <w:rPr>
          <w:b/>
          <w:bCs/>
          <w:lang w:val="ru-RU"/>
        </w:rPr>
        <w:t xml:space="preserve">           …………………………………………………………….</w:t>
      </w:r>
    </w:p>
    <w:p w:rsidR="00750192" w:rsidRDefault="00750192" w:rsidP="0053231E">
      <w:pPr>
        <w:pBdr>
          <w:bottom w:val="single" w:sz="4" w:space="1" w:color="auto"/>
        </w:pBdr>
        <w:tabs>
          <w:tab w:val="left" w:pos="3645"/>
        </w:tabs>
      </w:pPr>
    </w:p>
    <w:p w:rsidR="00750192" w:rsidRDefault="00750192" w:rsidP="0053231E">
      <w:pPr>
        <w:tabs>
          <w:tab w:val="left" w:pos="3645"/>
        </w:tabs>
        <w:rPr>
          <w:b/>
          <w:bCs/>
        </w:rPr>
      </w:pPr>
      <w:r>
        <w:rPr>
          <w:b/>
          <w:bCs/>
        </w:rPr>
        <w:t>Бележки и препоръки към практиканта:</w:t>
      </w:r>
    </w:p>
    <w:p w:rsidR="00750192" w:rsidRDefault="00750192" w:rsidP="0053231E">
      <w:pPr>
        <w:tabs>
          <w:tab w:val="left" w:pos="3645"/>
        </w:tabs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50192" w:rsidRDefault="00750192" w:rsidP="0053231E">
      <w:pPr>
        <w:tabs>
          <w:tab w:val="left" w:pos="3645"/>
        </w:tabs>
        <w:rPr>
          <w:b/>
          <w:bCs/>
        </w:rPr>
      </w:pPr>
    </w:p>
    <w:p w:rsidR="00750192" w:rsidRDefault="00750192" w:rsidP="0053231E">
      <w:pPr>
        <w:tabs>
          <w:tab w:val="left" w:pos="3645"/>
        </w:tabs>
        <w:rPr>
          <w:b/>
          <w:bCs/>
        </w:rPr>
      </w:pPr>
      <w:r>
        <w:rPr>
          <w:b/>
          <w:bCs/>
        </w:rPr>
        <w:t>Обща оценка за резултатите от работата на практиканта:</w:t>
      </w:r>
    </w:p>
    <w:p w:rsidR="00750192" w:rsidRDefault="00750192" w:rsidP="0053231E">
      <w:pPr>
        <w:tabs>
          <w:tab w:val="left" w:pos="3645"/>
        </w:tabs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50192" w:rsidRDefault="00750192" w:rsidP="0053231E">
      <w:pPr>
        <w:pBdr>
          <w:bottom w:val="single" w:sz="6" w:space="1" w:color="auto"/>
        </w:pBdr>
        <w:tabs>
          <w:tab w:val="left" w:pos="3645"/>
        </w:tabs>
        <w:rPr>
          <w:b/>
          <w:bCs/>
        </w:rPr>
      </w:pPr>
    </w:p>
    <w:p w:rsidR="00750192" w:rsidRDefault="00750192" w:rsidP="0053231E">
      <w:pPr>
        <w:tabs>
          <w:tab w:val="left" w:pos="3645"/>
        </w:tabs>
        <w:spacing w:line="360" w:lineRule="auto"/>
        <w:rPr>
          <w:b/>
          <w:bCs/>
        </w:rPr>
      </w:pPr>
    </w:p>
    <w:p w:rsidR="00750192" w:rsidRDefault="00750192" w:rsidP="0053231E">
      <w:pPr>
        <w:tabs>
          <w:tab w:val="left" w:pos="3645"/>
        </w:tabs>
        <w:spacing w:line="360" w:lineRule="auto"/>
        <w:rPr>
          <w:b/>
          <w:bCs/>
        </w:rPr>
      </w:pPr>
      <w:r>
        <w:rPr>
          <w:b/>
          <w:bCs/>
        </w:rPr>
        <w:t>……………………………….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…………………………………..</w:t>
      </w:r>
    </w:p>
    <w:p w:rsidR="00750192" w:rsidRPr="00A237AB" w:rsidRDefault="00750192" w:rsidP="0053231E">
      <w:pPr>
        <w:tabs>
          <w:tab w:val="left" w:pos="3645"/>
        </w:tabs>
        <w:rPr>
          <w:b/>
          <w:bCs/>
          <w:lang w:val="ru-RU"/>
        </w:rPr>
      </w:pPr>
      <w:r>
        <w:rPr>
          <w:b/>
          <w:bCs/>
        </w:rPr>
        <w:t xml:space="preserve">Отговарящ за практиката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Директор на фирма ………….                 от фирма……………………                                              .....................................................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750192" w:rsidRDefault="00750192" w:rsidP="00F178DC">
      <w:pPr>
        <w:tabs>
          <w:tab w:val="left" w:pos="3645"/>
        </w:tabs>
      </w:pPr>
      <w:r>
        <w:rPr>
          <w:b/>
          <w:bCs/>
        </w:rPr>
        <w:tab/>
      </w:r>
      <w:bookmarkStart w:id="0" w:name="_GoBack"/>
      <w:bookmarkEnd w:id="0"/>
    </w:p>
    <w:sectPr w:rsidR="00750192" w:rsidSect="00260B2F">
      <w:footerReference w:type="default" r:id="rId7"/>
      <w:pgSz w:w="11906" w:h="16838"/>
      <w:pgMar w:top="1296" w:right="1411" w:bottom="1296" w:left="1411" w:header="706" w:footer="706" w:gutter="0"/>
      <w:pgNumType w:start="1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192" w:rsidRDefault="00750192">
      <w:r>
        <w:separator/>
      </w:r>
    </w:p>
  </w:endnote>
  <w:endnote w:type="continuationSeparator" w:id="0">
    <w:p w:rsidR="00750192" w:rsidRDefault="00750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192" w:rsidRDefault="00750192" w:rsidP="00260B2F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750192" w:rsidRDefault="00750192" w:rsidP="00260B2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192" w:rsidRDefault="00750192">
      <w:r>
        <w:separator/>
      </w:r>
    </w:p>
  </w:footnote>
  <w:footnote w:type="continuationSeparator" w:id="0">
    <w:p w:rsidR="00750192" w:rsidRDefault="007501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268F"/>
    <w:multiLevelType w:val="hybridMultilevel"/>
    <w:tmpl w:val="E90879F6"/>
    <w:lvl w:ilvl="0" w:tplc="89BA49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38B6887"/>
    <w:multiLevelType w:val="hybridMultilevel"/>
    <w:tmpl w:val="85323C0A"/>
    <w:lvl w:ilvl="0" w:tplc="03701B76">
      <w:start w:val="1"/>
      <w:numFmt w:val="bullet"/>
      <w:lvlText w:val=""/>
      <w:lvlJc w:val="left"/>
      <w:pPr>
        <w:tabs>
          <w:tab w:val="num" w:pos="539"/>
        </w:tabs>
        <w:ind w:left="539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AFB44DB"/>
    <w:multiLevelType w:val="hybridMultilevel"/>
    <w:tmpl w:val="0C72E36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BA6487"/>
    <w:multiLevelType w:val="hybridMultilevel"/>
    <w:tmpl w:val="C6D09A9A"/>
    <w:lvl w:ilvl="0" w:tplc="03701B76">
      <w:start w:val="1"/>
      <w:numFmt w:val="bullet"/>
      <w:lvlText w:val=""/>
      <w:lvlJc w:val="left"/>
      <w:pPr>
        <w:tabs>
          <w:tab w:val="num" w:pos="539"/>
        </w:tabs>
        <w:ind w:left="539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6A451C46"/>
    <w:multiLevelType w:val="hybridMultilevel"/>
    <w:tmpl w:val="E46ED6B2"/>
    <w:lvl w:ilvl="0" w:tplc="03701B76">
      <w:start w:val="1"/>
      <w:numFmt w:val="bullet"/>
      <w:lvlText w:val=""/>
      <w:lvlJc w:val="left"/>
      <w:pPr>
        <w:tabs>
          <w:tab w:val="num" w:pos="539"/>
        </w:tabs>
        <w:ind w:left="539" w:hanging="360"/>
      </w:pPr>
      <w:rPr>
        <w:rFonts w:ascii="Symbol" w:hAnsi="Symbol" w:cs="Symbol" w:hint="default"/>
      </w:rPr>
    </w:lvl>
    <w:lvl w:ilvl="1" w:tplc="ED2A05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231E"/>
    <w:rsid w:val="00000FE7"/>
    <w:rsid w:val="000123B3"/>
    <w:rsid w:val="000155E7"/>
    <w:rsid w:val="00034767"/>
    <w:rsid w:val="00035D4A"/>
    <w:rsid w:val="00072D45"/>
    <w:rsid w:val="00072F35"/>
    <w:rsid w:val="00076DE1"/>
    <w:rsid w:val="00084EDF"/>
    <w:rsid w:val="00086A8F"/>
    <w:rsid w:val="000975D9"/>
    <w:rsid w:val="000A1C0C"/>
    <w:rsid w:val="000A4C47"/>
    <w:rsid w:val="000A7F31"/>
    <w:rsid w:val="000E1ED1"/>
    <w:rsid w:val="000F4D14"/>
    <w:rsid w:val="001138F0"/>
    <w:rsid w:val="0013401C"/>
    <w:rsid w:val="00137B84"/>
    <w:rsid w:val="00145AE9"/>
    <w:rsid w:val="00147D4A"/>
    <w:rsid w:val="00167A2D"/>
    <w:rsid w:val="00174D38"/>
    <w:rsid w:val="0017634C"/>
    <w:rsid w:val="0018382A"/>
    <w:rsid w:val="0018464C"/>
    <w:rsid w:val="00190666"/>
    <w:rsid w:val="001945E7"/>
    <w:rsid w:val="001D07E0"/>
    <w:rsid w:val="001F4B2F"/>
    <w:rsid w:val="001F523E"/>
    <w:rsid w:val="001F7243"/>
    <w:rsid w:val="00211696"/>
    <w:rsid w:val="002232C1"/>
    <w:rsid w:val="00225314"/>
    <w:rsid w:val="002336CA"/>
    <w:rsid w:val="00236133"/>
    <w:rsid w:val="00255C8C"/>
    <w:rsid w:val="00260B2F"/>
    <w:rsid w:val="00270428"/>
    <w:rsid w:val="002A0DCE"/>
    <w:rsid w:val="002A2E3E"/>
    <w:rsid w:val="002B1633"/>
    <w:rsid w:val="002B3367"/>
    <w:rsid w:val="002C1A7E"/>
    <w:rsid w:val="002C4D53"/>
    <w:rsid w:val="002D2D45"/>
    <w:rsid w:val="002D7723"/>
    <w:rsid w:val="00312817"/>
    <w:rsid w:val="003237D3"/>
    <w:rsid w:val="00330F6A"/>
    <w:rsid w:val="00336FA9"/>
    <w:rsid w:val="00344449"/>
    <w:rsid w:val="00360117"/>
    <w:rsid w:val="00364E84"/>
    <w:rsid w:val="003651A8"/>
    <w:rsid w:val="00374789"/>
    <w:rsid w:val="00387585"/>
    <w:rsid w:val="00390AD4"/>
    <w:rsid w:val="00394EDD"/>
    <w:rsid w:val="003A7958"/>
    <w:rsid w:val="003B54A0"/>
    <w:rsid w:val="003C342E"/>
    <w:rsid w:val="003C70FF"/>
    <w:rsid w:val="003D392C"/>
    <w:rsid w:val="003D7656"/>
    <w:rsid w:val="003F0618"/>
    <w:rsid w:val="0040071D"/>
    <w:rsid w:val="00401CF0"/>
    <w:rsid w:val="00404597"/>
    <w:rsid w:val="00410E28"/>
    <w:rsid w:val="004143BC"/>
    <w:rsid w:val="00441212"/>
    <w:rsid w:val="00447D7C"/>
    <w:rsid w:val="00456803"/>
    <w:rsid w:val="004605A8"/>
    <w:rsid w:val="00462ED8"/>
    <w:rsid w:val="00465239"/>
    <w:rsid w:val="00480724"/>
    <w:rsid w:val="00482899"/>
    <w:rsid w:val="004A1D78"/>
    <w:rsid w:val="004A4718"/>
    <w:rsid w:val="004A682B"/>
    <w:rsid w:val="004B6AE8"/>
    <w:rsid w:val="004C03DE"/>
    <w:rsid w:val="004C11D8"/>
    <w:rsid w:val="004C3B9B"/>
    <w:rsid w:val="004C73CF"/>
    <w:rsid w:val="004E0006"/>
    <w:rsid w:val="004E2676"/>
    <w:rsid w:val="004F7161"/>
    <w:rsid w:val="00512E4E"/>
    <w:rsid w:val="0053231E"/>
    <w:rsid w:val="005342B7"/>
    <w:rsid w:val="005428E4"/>
    <w:rsid w:val="00590C39"/>
    <w:rsid w:val="00591C11"/>
    <w:rsid w:val="005A2BF6"/>
    <w:rsid w:val="005B7600"/>
    <w:rsid w:val="005C63B3"/>
    <w:rsid w:val="005D06ED"/>
    <w:rsid w:val="005D6ABA"/>
    <w:rsid w:val="005F0EAF"/>
    <w:rsid w:val="005F1806"/>
    <w:rsid w:val="00601AC5"/>
    <w:rsid w:val="00605615"/>
    <w:rsid w:val="00621385"/>
    <w:rsid w:val="00623605"/>
    <w:rsid w:val="00626531"/>
    <w:rsid w:val="00660074"/>
    <w:rsid w:val="006853FF"/>
    <w:rsid w:val="006B5100"/>
    <w:rsid w:val="006B6382"/>
    <w:rsid w:val="006C37A6"/>
    <w:rsid w:val="006D3BB5"/>
    <w:rsid w:val="006F7F24"/>
    <w:rsid w:val="00702C5B"/>
    <w:rsid w:val="00716B57"/>
    <w:rsid w:val="00723E2D"/>
    <w:rsid w:val="00724BB7"/>
    <w:rsid w:val="00726CEB"/>
    <w:rsid w:val="00732704"/>
    <w:rsid w:val="00740402"/>
    <w:rsid w:val="00740CE9"/>
    <w:rsid w:val="00750192"/>
    <w:rsid w:val="00762791"/>
    <w:rsid w:val="007717DE"/>
    <w:rsid w:val="00774DE0"/>
    <w:rsid w:val="007848E8"/>
    <w:rsid w:val="00784E55"/>
    <w:rsid w:val="007876A3"/>
    <w:rsid w:val="0079326D"/>
    <w:rsid w:val="007A298A"/>
    <w:rsid w:val="007B1EA2"/>
    <w:rsid w:val="007B2F5F"/>
    <w:rsid w:val="007C4861"/>
    <w:rsid w:val="007E1A9E"/>
    <w:rsid w:val="00800D06"/>
    <w:rsid w:val="00801469"/>
    <w:rsid w:val="008120CA"/>
    <w:rsid w:val="008212EA"/>
    <w:rsid w:val="008235E6"/>
    <w:rsid w:val="00880393"/>
    <w:rsid w:val="008820DA"/>
    <w:rsid w:val="008B18F3"/>
    <w:rsid w:val="008B23F4"/>
    <w:rsid w:val="008B2A81"/>
    <w:rsid w:val="008B7174"/>
    <w:rsid w:val="008C7028"/>
    <w:rsid w:val="008C7FAB"/>
    <w:rsid w:val="008D7DDF"/>
    <w:rsid w:val="008E4943"/>
    <w:rsid w:val="008E64A7"/>
    <w:rsid w:val="008F32B2"/>
    <w:rsid w:val="00923C87"/>
    <w:rsid w:val="009368AC"/>
    <w:rsid w:val="00944B46"/>
    <w:rsid w:val="009466CF"/>
    <w:rsid w:val="009471B6"/>
    <w:rsid w:val="00970D92"/>
    <w:rsid w:val="0097688A"/>
    <w:rsid w:val="00976F2D"/>
    <w:rsid w:val="009806FC"/>
    <w:rsid w:val="009873F1"/>
    <w:rsid w:val="009902AA"/>
    <w:rsid w:val="00991816"/>
    <w:rsid w:val="009938B0"/>
    <w:rsid w:val="009B249E"/>
    <w:rsid w:val="009B4D83"/>
    <w:rsid w:val="009B7C25"/>
    <w:rsid w:val="009B7F7C"/>
    <w:rsid w:val="009C6A7E"/>
    <w:rsid w:val="009D0D1A"/>
    <w:rsid w:val="009D4EF3"/>
    <w:rsid w:val="009E1EDF"/>
    <w:rsid w:val="009F7B95"/>
    <w:rsid w:val="00A011D4"/>
    <w:rsid w:val="00A02249"/>
    <w:rsid w:val="00A12398"/>
    <w:rsid w:val="00A1689D"/>
    <w:rsid w:val="00A237AB"/>
    <w:rsid w:val="00A52F2B"/>
    <w:rsid w:val="00A6024A"/>
    <w:rsid w:val="00A66CC6"/>
    <w:rsid w:val="00A70E0F"/>
    <w:rsid w:val="00A91896"/>
    <w:rsid w:val="00AA5FA0"/>
    <w:rsid w:val="00AF5268"/>
    <w:rsid w:val="00AF7156"/>
    <w:rsid w:val="00B202D3"/>
    <w:rsid w:val="00B33F6C"/>
    <w:rsid w:val="00B41204"/>
    <w:rsid w:val="00B47D07"/>
    <w:rsid w:val="00B748E7"/>
    <w:rsid w:val="00B80DAA"/>
    <w:rsid w:val="00B85FAB"/>
    <w:rsid w:val="00B95D2F"/>
    <w:rsid w:val="00B972EC"/>
    <w:rsid w:val="00BA20E5"/>
    <w:rsid w:val="00BE2A88"/>
    <w:rsid w:val="00BE2AF3"/>
    <w:rsid w:val="00BF433B"/>
    <w:rsid w:val="00C234F0"/>
    <w:rsid w:val="00C25A82"/>
    <w:rsid w:val="00C4265D"/>
    <w:rsid w:val="00C52D2E"/>
    <w:rsid w:val="00C53922"/>
    <w:rsid w:val="00C75151"/>
    <w:rsid w:val="00C760E5"/>
    <w:rsid w:val="00C85402"/>
    <w:rsid w:val="00C869FD"/>
    <w:rsid w:val="00CC19ED"/>
    <w:rsid w:val="00CC7854"/>
    <w:rsid w:val="00CD58B7"/>
    <w:rsid w:val="00CE7150"/>
    <w:rsid w:val="00CF235A"/>
    <w:rsid w:val="00D31E8E"/>
    <w:rsid w:val="00D3242C"/>
    <w:rsid w:val="00D605C7"/>
    <w:rsid w:val="00D641C2"/>
    <w:rsid w:val="00D656C1"/>
    <w:rsid w:val="00D72C3E"/>
    <w:rsid w:val="00D77938"/>
    <w:rsid w:val="00D957CA"/>
    <w:rsid w:val="00DA6CE4"/>
    <w:rsid w:val="00DA7E04"/>
    <w:rsid w:val="00E05809"/>
    <w:rsid w:val="00E136EA"/>
    <w:rsid w:val="00E17A76"/>
    <w:rsid w:val="00E50274"/>
    <w:rsid w:val="00E553DB"/>
    <w:rsid w:val="00E57249"/>
    <w:rsid w:val="00E5787D"/>
    <w:rsid w:val="00E86355"/>
    <w:rsid w:val="00E864CD"/>
    <w:rsid w:val="00EA6C3F"/>
    <w:rsid w:val="00EB5A1B"/>
    <w:rsid w:val="00EC3C97"/>
    <w:rsid w:val="00EF37A1"/>
    <w:rsid w:val="00EF6290"/>
    <w:rsid w:val="00F06C52"/>
    <w:rsid w:val="00F178DC"/>
    <w:rsid w:val="00F25424"/>
    <w:rsid w:val="00F378DC"/>
    <w:rsid w:val="00F61CA3"/>
    <w:rsid w:val="00F73898"/>
    <w:rsid w:val="00F73E9A"/>
    <w:rsid w:val="00F76F45"/>
    <w:rsid w:val="00F83A60"/>
    <w:rsid w:val="00F8438C"/>
    <w:rsid w:val="00FB1FB5"/>
    <w:rsid w:val="00FC251F"/>
    <w:rsid w:val="00FC37C0"/>
    <w:rsid w:val="00FC3A29"/>
    <w:rsid w:val="00FD1194"/>
    <w:rsid w:val="00FE6803"/>
    <w:rsid w:val="00FE720B"/>
    <w:rsid w:val="00FF5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31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323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3231E"/>
    <w:rPr>
      <w:rFonts w:ascii="Times New Roman" w:hAnsi="Times New Roman" w:cs="Times New Roman"/>
      <w:sz w:val="24"/>
      <w:szCs w:val="24"/>
      <w:lang w:val="bg-BG" w:eastAsia="bg-BG"/>
    </w:rPr>
  </w:style>
  <w:style w:type="character" w:styleId="PageNumber">
    <w:name w:val="page number"/>
    <w:basedOn w:val="DefaultParagraphFont"/>
    <w:uiPriority w:val="99"/>
    <w:rsid w:val="005323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584</Words>
  <Characters>3335</Characters>
  <Application>Microsoft Office Outlook</Application>
  <DocSecurity>0</DocSecurity>
  <Lines>0</Lines>
  <Paragraphs>0</Paragraphs>
  <ScaleCrop>false</ScaleCrop>
  <Company>users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УКАЗАНИЯ </dc:title>
  <dc:subject/>
  <dc:creator>Violeta</dc:creator>
  <cp:keywords/>
  <dc:description/>
  <cp:lastModifiedBy>user</cp:lastModifiedBy>
  <cp:revision>3</cp:revision>
  <dcterms:created xsi:type="dcterms:W3CDTF">2019-02-04T10:12:00Z</dcterms:created>
  <dcterms:modified xsi:type="dcterms:W3CDTF">2019-02-04T10:12:00Z</dcterms:modified>
</cp:coreProperties>
</file>